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20C" w:rsidRPr="007E30C2" w:rsidRDefault="00C55E1E">
      <w:pPr>
        <w:jc w:val="center"/>
        <w:rPr>
          <w:b/>
          <w:sz w:val="28"/>
          <w:szCs w:val="28"/>
        </w:rPr>
      </w:pPr>
      <w:r w:rsidRPr="007E30C2">
        <w:rPr>
          <w:b/>
          <w:sz w:val="28"/>
          <w:szCs w:val="28"/>
        </w:rPr>
        <w:t xml:space="preserve">Rasperry Pi Kullanarak </w:t>
      </w:r>
      <w:r w:rsidR="00FD4CDC" w:rsidRPr="007E30C2">
        <w:rPr>
          <w:b/>
          <w:sz w:val="28"/>
          <w:szCs w:val="28"/>
        </w:rPr>
        <w:t>RFID Modül ile Kartlı Geçiş Sistemi</w:t>
      </w:r>
    </w:p>
    <w:p w:rsidR="0039520C" w:rsidRPr="007E30C2" w:rsidRDefault="0039520C">
      <w:pPr>
        <w:jc w:val="both"/>
        <w:rPr>
          <w:b/>
        </w:rPr>
      </w:pPr>
    </w:p>
    <w:p w:rsidR="0039520C" w:rsidRPr="007E30C2" w:rsidRDefault="0039520C">
      <w:pPr>
        <w:jc w:val="both"/>
        <w:rPr>
          <w:b/>
        </w:rPr>
      </w:pPr>
    </w:p>
    <w:p w:rsidR="0039520C" w:rsidRPr="007E30C2" w:rsidRDefault="00C55E1E">
      <w:pPr>
        <w:jc w:val="both"/>
        <w:rPr>
          <w:b/>
        </w:rPr>
      </w:pPr>
      <w:r w:rsidRPr="007E30C2">
        <w:rPr>
          <w:b/>
        </w:rPr>
        <w:t>Giriş</w:t>
      </w:r>
    </w:p>
    <w:p w:rsidR="0039520C" w:rsidRPr="007E30C2" w:rsidRDefault="0039520C">
      <w:pPr>
        <w:jc w:val="both"/>
      </w:pPr>
    </w:p>
    <w:p w:rsidR="0039520C" w:rsidRPr="007E30C2" w:rsidRDefault="00FD4CDC">
      <w:pPr>
        <w:jc w:val="both"/>
      </w:pPr>
      <w:r w:rsidRPr="007E30C2">
        <w:t>Bu proje giriş çıkışları takip edilebilen, geliştirilmeye açık bir kartlı giriş sistemidir. Kullanıcı sahip olduğu kartı RFID modüle bir kez tanıtarak elindeki kartını rahatlıkla kullanarak giriş yapabilir ve giriş geçmişini takip edebilir. Yönetici ise sisteme dahil olmuş bütün kullanıcıların giriş çıkışlarını kontrol edebilir ve yönetebilir.</w:t>
      </w:r>
    </w:p>
    <w:p w:rsidR="0039520C" w:rsidRPr="007E30C2" w:rsidRDefault="0039520C">
      <w:pPr>
        <w:jc w:val="both"/>
      </w:pPr>
    </w:p>
    <w:p w:rsidR="0039520C" w:rsidRPr="007E30C2" w:rsidRDefault="00C55E1E">
      <w:pPr>
        <w:jc w:val="both"/>
        <w:rPr>
          <w:b/>
        </w:rPr>
      </w:pPr>
      <w:r w:rsidRPr="007E30C2">
        <w:rPr>
          <w:b/>
        </w:rPr>
        <w:t>Gerekli Donanım Bileşenleri</w:t>
      </w:r>
    </w:p>
    <w:p w:rsidR="0039520C" w:rsidRPr="007E30C2" w:rsidRDefault="0039520C">
      <w:pPr>
        <w:jc w:val="both"/>
        <w:rPr>
          <w:b/>
        </w:rPr>
      </w:pPr>
    </w:p>
    <w:p w:rsidR="00FD4CDC" w:rsidRPr="007E30C2" w:rsidRDefault="00FD4CDC" w:rsidP="00FD4CDC">
      <w:pPr>
        <w:numPr>
          <w:ilvl w:val="0"/>
          <w:numId w:val="3"/>
        </w:numPr>
        <w:shd w:val="clear" w:color="auto" w:fill="FFFFFF"/>
        <w:suppressAutoHyphens w:val="0"/>
        <w:autoSpaceDN/>
        <w:spacing w:before="100" w:beforeAutospacing="1" w:after="100" w:afterAutospacing="1" w:line="390" w:lineRule="atLeast"/>
        <w:textAlignment w:val="auto"/>
        <w:rPr>
          <w:color w:val="000000" w:themeColor="text1"/>
        </w:rPr>
      </w:pPr>
      <w:hyperlink r:id="rId7" w:tgtFrame="_blank" w:history="1">
        <w:r w:rsidRPr="007E30C2">
          <w:rPr>
            <w:rStyle w:val="Kpr"/>
            <w:color w:val="000000" w:themeColor="text1"/>
            <w:u w:val="none"/>
          </w:rPr>
          <w:t>Raspberry Pi</w:t>
        </w:r>
      </w:hyperlink>
      <w:bookmarkStart w:id="0" w:name="_GoBack"/>
      <w:bookmarkEnd w:id="0"/>
    </w:p>
    <w:p w:rsidR="00FD4CDC" w:rsidRPr="007E30C2" w:rsidRDefault="00FD4CDC" w:rsidP="00FD4CDC">
      <w:pPr>
        <w:numPr>
          <w:ilvl w:val="0"/>
          <w:numId w:val="3"/>
        </w:numPr>
        <w:shd w:val="clear" w:color="auto" w:fill="FFFFFF"/>
        <w:suppressAutoHyphens w:val="0"/>
        <w:autoSpaceDN/>
        <w:spacing w:before="100" w:beforeAutospacing="1" w:after="100" w:afterAutospacing="1" w:line="390" w:lineRule="atLeast"/>
        <w:textAlignment w:val="auto"/>
        <w:rPr>
          <w:color w:val="000000" w:themeColor="text1"/>
        </w:rPr>
      </w:pPr>
      <w:hyperlink r:id="rId8" w:tgtFrame="_blank" w:history="1">
        <w:r w:rsidRPr="007E30C2">
          <w:rPr>
            <w:rStyle w:val="Kpr"/>
            <w:color w:val="000000" w:themeColor="text1"/>
            <w:u w:val="none"/>
          </w:rPr>
          <w:t>Breadboard</w:t>
        </w:r>
      </w:hyperlink>
    </w:p>
    <w:p w:rsidR="00FD4CDC" w:rsidRPr="007E30C2" w:rsidRDefault="00FD4CDC" w:rsidP="00FD4CDC">
      <w:pPr>
        <w:numPr>
          <w:ilvl w:val="0"/>
          <w:numId w:val="3"/>
        </w:numPr>
        <w:shd w:val="clear" w:color="auto" w:fill="FFFFFF"/>
        <w:suppressAutoHyphens w:val="0"/>
        <w:autoSpaceDN/>
        <w:spacing w:before="100" w:beforeAutospacing="1" w:after="100" w:afterAutospacing="1" w:line="390" w:lineRule="atLeast"/>
        <w:textAlignment w:val="auto"/>
        <w:rPr>
          <w:color w:val="000000" w:themeColor="text1"/>
        </w:rPr>
      </w:pPr>
      <w:hyperlink r:id="rId9" w:tgtFrame="_blank" w:history="1">
        <w:r w:rsidRPr="007E30C2">
          <w:rPr>
            <w:rStyle w:val="Kpr"/>
            <w:color w:val="000000" w:themeColor="text1"/>
            <w:u w:val="none"/>
          </w:rPr>
          <w:t>RC522 RFID seti</w:t>
        </w:r>
      </w:hyperlink>
    </w:p>
    <w:p w:rsidR="00FD4CDC" w:rsidRPr="007E30C2" w:rsidRDefault="00FD4CDC" w:rsidP="00FD4CDC">
      <w:pPr>
        <w:numPr>
          <w:ilvl w:val="0"/>
          <w:numId w:val="3"/>
        </w:numPr>
        <w:shd w:val="clear" w:color="auto" w:fill="FFFFFF"/>
        <w:suppressAutoHyphens w:val="0"/>
        <w:autoSpaceDN/>
        <w:spacing w:before="100" w:beforeAutospacing="1" w:after="100" w:afterAutospacing="1" w:line="390" w:lineRule="atLeast"/>
        <w:textAlignment w:val="auto"/>
        <w:rPr>
          <w:color w:val="000000" w:themeColor="text1"/>
        </w:rPr>
      </w:pPr>
      <w:hyperlink r:id="rId10" w:tgtFrame="_blank" w:history="1">
        <w:r w:rsidRPr="007E30C2">
          <w:rPr>
            <w:rStyle w:val="Kpr"/>
            <w:color w:val="000000" w:themeColor="text1"/>
            <w:u w:val="none"/>
          </w:rPr>
          <w:t>LED</w:t>
        </w:r>
      </w:hyperlink>
    </w:p>
    <w:p w:rsidR="00FD4CDC" w:rsidRPr="007E30C2" w:rsidRDefault="00FD4CDC" w:rsidP="00FD4CDC">
      <w:pPr>
        <w:numPr>
          <w:ilvl w:val="0"/>
          <w:numId w:val="3"/>
        </w:numPr>
        <w:shd w:val="clear" w:color="auto" w:fill="FFFFFF"/>
        <w:suppressAutoHyphens w:val="0"/>
        <w:autoSpaceDN/>
        <w:spacing w:before="100" w:beforeAutospacing="1" w:after="100" w:afterAutospacing="1" w:line="390" w:lineRule="atLeast"/>
        <w:textAlignment w:val="auto"/>
        <w:rPr>
          <w:color w:val="000000" w:themeColor="text1"/>
        </w:rPr>
      </w:pPr>
      <w:hyperlink r:id="rId11" w:tgtFrame="_blank" w:history="1">
        <w:r w:rsidRPr="007E30C2">
          <w:rPr>
            <w:rStyle w:val="Kpr"/>
            <w:color w:val="000000" w:themeColor="text1"/>
            <w:u w:val="none"/>
          </w:rPr>
          <w:t>220 Ω direnç</w:t>
        </w:r>
      </w:hyperlink>
    </w:p>
    <w:p w:rsidR="0039520C" w:rsidRPr="007E30C2" w:rsidRDefault="00FD4CDC" w:rsidP="00935983">
      <w:pPr>
        <w:numPr>
          <w:ilvl w:val="0"/>
          <w:numId w:val="3"/>
        </w:numPr>
        <w:shd w:val="clear" w:color="auto" w:fill="FFFFFF"/>
        <w:suppressAutoHyphens w:val="0"/>
        <w:autoSpaceDN/>
        <w:spacing w:before="100" w:beforeAutospacing="1" w:after="100" w:afterAutospacing="1" w:line="390" w:lineRule="atLeast"/>
        <w:textAlignment w:val="auto"/>
        <w:rPr>
          <w:color w:val="000000" w:themeColor="text1"/>
        </w:rPr>
      </w:pPr>
      <w:hyperlink r:id="rId12" w:tgtFrame="_blank" w:history="1">
        <w:r w:rsidRPr="007E30C2">
          <w:rPr>
            <w:rStyle w:val="Kpr"/>
            <w:color w:val="000000" w:themeColor="text1"/>
            <w:u w:val="none"/>
          </w:rPr>
          <w:t>Jumper kablo</w:t>
        </w:r>
      </w:hyperlink>
    </w:p>
    <w:p w:rsidR="0039520C" w:rsidRPr="007E30C2" w:rsidRDefault="0039520C">
      <w:pPr>
        <w:jc w:val="both"/>
        <w:rPr>
          <w:b/>
        </w:rPr>
      </w:pPr>
    </w:p>
    <w:p w:rsidR="0039520C" w:rsidRPr="007E30C2" w:rsidRDefault="00C55E1E">
      <w:pPr>
        <w:jc w:val="both"/>
        <w:rPr>
          <w:b/>
        </w:rPr>
      </w:pPr>
      <w:r w:rsidRPr="007E30C2">
        <w:rPr>
          <w:b/>
        </w:rPr>
        <w:t>Şematik Çizimi</w:t>
      </w:r>
    </w:p>
    <w:p w:rsidR="0039520C" w:rsidRDefault="0039520C">
      <w:pPr>
        <w:jc w:val="both"/>
        <w:rPr>
          <w:rFonts w:ascii="Calibri" w:hAnsi="Calibri" w:cs="Calibri"/>
          <w:b/>
        </w:rPr>
      </w:pPr>
    </w:p>
    <w:p w:rsidR="0039520C" w:rsidRDefault="0039520C">
      <w:pPr>
        <w:jc w:val="center"/>
      </w:pPr>
    </w:p>
    <w:p w:rsidR="0039520C" w:rsidRDefault="00935983">
      <w:pPr>
        <w:jc w:val="both"/>
        <w:rPr>
          <w:rFonts w:ascii="Calibri" w:hAnsi="Calibri" w:cs="Calibri"/>
          <w:b/>
        </w:rPr>
      </w:pPr>
      <w:r>
        <w:rPr>
          <w:rFonts w:ascii="Calibri" w:hAnsi="Calibri" w:cs="Calibr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1pt;height:287.15pt">
            <v:imagedata r:id="rId13" o:title="rc522_bb-1024x801"/>
          </v:shape>
        </w:pict>
      </w:r>
    </w:p>
    <w:p w:rsidR="00935983" w:rsidRDefault="00935983">
      <w:pPr>
        <w:jc w:val="both"/>
        <w:rPr>
          <w:rFonts w:ascii="Calibri" w:hAnsi="Calibri" w:cs="Calibri"/>
          <w:b/>
        </w:rPr>
      </w:pPr>
    </w:p>
    <w:p w:rsidR="0039520C" w:rsidRPr="007E30C2" w:rsidRDefault="00935983">
      <w:pPr>
        <w:jc w:val="both"/>
        <w:rPr>
          <w:b/>
        </w:rPr>
      </w:pPr>
      <w:r w:rsidRPr="007E30C2">
        <w:rPr>
          <w:b/>
        </w:rPr>
        <w:t>Kodlama Aşamaları</w:t>
      </w:r>
    </w:p>
    <w:p w:rsidR="00935983" w:rsidRPr="007E30C2" w:rsidRDefault="00935983" w:rsidP="00935983">
      <w:pPr>
        <w:ind w:firstLine="708"/>
        <w:jc w:val="both"/>
        <w:rPr>
          <w:color w:val="222222"/>
          <w:shd w:val="clear" w:color="auto" w:fill="FFFFFF"/>
        </w:rPr>
      </w:pPr>
      <w:r w:rsidRPr="007E30C2">
        <w:rPr>
          <w:b/>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571500</wp:posOffset>
                </wp:positionV>
                <wp:extent cx="6096000" cy="55245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52450"/>
                        </a:xfrm>
                        <a:prstGeom prst="rect">
                          <a:avLst/>
                        </a:prstGeom>
                        <a:solidFill>
                          <a:srgbClr val="FFFFFF"/>
                        </a:solidFill>
                        <a:ln w="9525">
                          <a:solidFill>
                            <a:srgbClr val="000000"/>
                          </a:solidFill>
                          <a:miter lim="800000"/>
                          <a:headEnd/>
                          <a:tailEnd/>
                        </a:ln>
                      </wps:spPr>
                      <wps:txbx>
                        <w:txbxContent>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sudo pip install pi-rc522</w:t>
                            </w:r>
                          </w:p>
                          <w:p w:rsidR="00935983" w:rsidRPr="007E30C2" w:rsidRDefault="009359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0;margin-top:45pt;width:480pt;height:4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">
                <v:textbox>
                  <w:txbxContent>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sudo pip install pi-rc522</w:t>
                      </w:r>
                    </w:p>
                    <w:p w:rsidR="00935983" w:rsidRPr="007E30C2" w:rsidRDefault="00935983"/>
                  </w:txbxContent>
                </v:textbox>
                <w10:wrap type="square" anchorx="margin"/>
              </v:shape>
            </w:pict>
          </mc:Fallback>
        </mc:AlternateContent>
      </w:r>
      <w:r w:rsidRPr="007E30C2">
        <w:rPr>
          <w:color w:val="222222"/>
          <w:shd w:val="clear" w:color="auto" w:fill="FFFFFF"/>
        </w:rPr>
        <w:t>Devre bağlantımızı tamamladıktan sonra, Python kodumuzun çalışabilmesi için öncelikle gerekli kütüphaneyi yüklememiz gerekli:</w:t>
      </w:r>
    </w:p>
    <w:p w:rsidR="00935983" w:rsidRDefault="00935983" w:rsidP="00935983">
      <w:pPr>
        <w:ind w:firstLine="708"/>
        <w:jc w:val="both"/>
        <w:rPr>
          <w:rFonts w:ascii="Calibri" w:hAnsi="Calibri" w:cs="Calibri"/>
          <w:b/>
        </w:rPr>
      </w:pPr>
    </w:p>
    <w:p w:rsidR="0039520C" w:rsidRPr="007E30C2" w:rsidRDefault="00935983">
      <w:pPr>
        <w:jc w:val="both"/>
        <w:rPr>
          <w:color w:val="222222"/>
          <w:shd w:val="clear" w:color="auto" w:fill="FFFFFF"/>
        </w:rPr>
      </w:pPr>
      <w:r w:rsidRPr="00935983">
        <w:rPr>
          <w:rFonts w:ascii="Calibri" w:hAnsi="Calibri" w:cs="Calibri"/>
          <w:b/>
          <w:noProof/>
        </w:rPr>
        <mc:AlternateContent>
          <mc:Choice Requires="wps">
            <w:drawing>
              <wp:anchor distT="45720" distB="45720" distL="114300" distR="114300" simplePos="0" relativeHeight="251661312" behindDoc="0" locked="0" layoutInCell="1" allowOverlap="1">
                <wp:simplePos x="0" y="0"/>
                <wp:positionH relativeFrom="column">
                  <wp:posOffset>-156845</wp:posOffset>
                </wp:positionH>
                <wp:positionV relativeFrom="paragraph">
                  <wp:posOffset>358775</wp:posOffset>
                </wp:positionV>
                <wp:extent cx="6429375" cy="1404620"/>
                <wp:effectExtent l="0" t="0" r="28575" b="15240"/>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solidFill>
                          <a:srgbClr val="FFFFFF"/>
                        </a:solidFill>
                        <a:ln w="9525">
                          <a:solidFill>
                            <a:srgbClr val="000000"/>
                          </a:solidFill>
                          <a:miter lim="800000"/>
                          <a:headEnd/>
                          <a:tailEnd/>
                        </a:ln>
                      </wps:spPr>
                      <wps:txbx>
                        <w:txbxContent>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from pirc522 import RFID</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import signal</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import time</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rdr = RFID()</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util = rdr.util()</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util.debug = True</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print("Kart bekleniyor...")</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rdr.wait_for_tag()</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(error, data) = rdr.request()</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if not error:</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 xml:space="preserve"> print("Kart Algilandi!")</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 xml:space="preserve"> (error, uid) = rdr.anticoll()</w:t>
                            </w:r>
                          </w:p>
                          <w:p w:rsidR="00935983" w:rsidRPr="007E30C2"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 xml:space="preserve"> if not error:</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935983" w:rsidRPr="007E30C2" w:rsidRDefault="0093598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2.35pt;margin-top:28.25pt;width:506.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">
                <v:textbox style="mso-fit-shape-to-text:t">
                  <w:txbxContent>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from pirc522 import RFID</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import signal</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import time</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rdr = RFID()</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util = rdr.util()</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util.debug = True</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print("Kart bekleniyor...")</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rdr.wait_for_tag()</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(error, data) = rdr.request()</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if not error:</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 xml:space="preserve"> print("Kart Algilandi!")</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 xml:space="preserve"> (error, uid) = rdr.anticoll()</w:t>
                      </w:r>
                    </w:p>
                    <w:p w:rsidR="00935983" w:rsidRPr="007E30C2"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935983">
                        <w:rPr>
                          <w:color w:val="222222"/>
                        </w:rPr>
                        <w:t xml:space="preserve"> if not error:</w:t>
                      </w:r>
                    </w:p>
                    <w:p w:rsidR="00935983" w:rsidRPr="00935983" w:rsidRDefault="00935983" w:rsidP="0093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935983" w:rsidRPr="007E30C2" w:rsidRDefault="00935983"/>
                  </w:txbxContent>
                </v:textbox>
                <w10:wrap type="square"/>
              </v:shape>
            </w:pict>
          </mc:Fallback>
        </mc:AlternateContent>
      </w:r>
      <w:r>
        <w:rPr>
          <w:rFonts w:ascii="Calibri" w:hAnsi="Calibri" w:cs="Calibri"/>
          <w:b/>
        </w:rPr>
        <w:t xml:space="preserve"> </w:t>
      </w:r>
      <w:r>
        <w:rPr>
          <w:rFonts w:ascii="Calibri" w:hAnsi="Calibri" w:cs="Calibri"/>
          <w:b/>
        </w:rPr>
        <w:tab/>
      </w:r>
      <w:r w:rsidRPr="007E30C2">
        <w:t>A</w:t>
      </w:r>
      <w:r w:rsidRPr="007E30C2">
        <w:rPr>
          <w:color w:val="222222"/>
          <w:shd w:val="clear" w:color="auto" w:fill="FFFFFF"/>
        </w:rPr>
        <w:t>şağıdaki Python kodunu </w:t>
      </w:r>
      <w:r w:rsidRPr="007E30C2">
        <w:rPr>
          <w:rStyle w:val="Gl"/>
          <w:color w:val="222222"/>
          <w:shd w:val="clear" w:color="auto" w:fill="FFFFFF"/>
        </w:rPr>
        <w:t>rfid-read.py</w:t>
      </w:r>
      <w:r w:rsidRPr="007E30C2">
        <w:rPr>
          <w:color w:val="222222"/>
          <w:shd w:val="clear" w:color="auto" w:fill="FFFFFF"/>
        </w:rPr>
        <w:t> isimli bir dosyaya kaydediyoruz.</w:t>
      </w:r>
    </w:p>
    <w:p w:rsidR="00935983" w:rsidRDefault="00935983">
      <w:pPr>
        <w:jc w:val="both"/>
        <w:rPr>
          <w:rFonts w:ascii="Open Sans" w:hAnsi="Open Sans"/>
          <w:color w:val="222222"/>
          <w:sz w:val="26"/>
          <w:szCs w:val="26"/>
          <w:shd w:val="clear" w:color="auto" w:fill="FFFFFF"/>
        </w:rPr>
      </w:pPr>
      <w:r w:rsidRPr="00935983">
        <w:rPr>
          <w:rFonts w:ascii="Open Sans" w:hAnsi="Open Sans"/>
          <w:noProof/>
          <w:color w:val="222222"/>
          <w:sz w:val="26"/>
          <w:szCs w:val="26"/>
          <w:shd w:val="clear" w:color="auto" w:fill="FFFFF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186055</wp:posOffset>
                </wp:positionV>
                <wp:extent cx="6067425" cy="1133475"/>
                <wp:effectExtent l="0" t="0" r="28575" b="28575"/>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133475"/>
                        </a:xfrm>
                        <a:prstGeom prst="rect">
                          <a:avLst/>
                        </a:prstGeom>
                        <a:solidFill>
                          <a:srgbClr val="FFFFFF"/>
                        </a:solidFill>
                        <a:ln w="9525">
                          <a:solidFill>
                            <a:srgbClr val="000000"/>
                          </a:solidFill>
                          <a:miter lim="800000"/>
                          <a:headEnd/>
                          <a:tailEnd/>
                        </a:ln>
                      </wps:spPr>
                      <wps:txbx>
                        <w:txbxContent>
                          <w:p w:rsidR="00935983" w:rsidRPr="007E30C2" w:rsidRDefault="00935983" w:rsidP="00935983">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kart_uid = str(uid[0])+" "+str(uid[1])+" "+str(uid[2])+" "+str(uid[3])+" "+str(uid[4])</w:t>
                            </w:r>
                          </w:p>
                          <w:p w:rsidR="00935983" w:rsidRPr="007E30C2" w:rsidRDefault="00935983" w:rsidP="00935983">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 xml:space="preserve"> print(kart_uid)</w:t>
                            </w:r>
                          </w:p>
                          <w:p w:rsidR="00935983" w:rsidRPr="007E30C2" w:rsidRDefault="00935983" w:rsidP="009359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4.65pt;width:477.75pt;height:89.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">
                <v:textbox>
                  <w:txbxContent>
                    <w:p w:rsidR="00935983" w:rsidRPr="007E30C2" w:rsidRDefault="00935983" w:rsidP="00935983">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kart_uid = str(uid[0])+" "+str(uid[1])+" "+str(uid[2])+" "+str(uid[3])+" "+str(uid[4])</w:t>
                      </w:r>
                    </w:p>
                    <w:p w:rsidR="00935983" w:rsidRPr="007E30C2" w:rsidRDefault="00935983" w:rsidP="00935983">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 xml:space="preserve"> print(kart_uid)</w:t>
                      </w:r>
                    </w:p>
                    <w:p w:rsidR="00935983" w:rsidRPr="007E30C2" w:rsidRDefault="00935983" w:rsidP="00935983"/>
                  </w:txbxContent>
                </v:textbox>
                <w10:wrap type="square" anchorx="margin"/>
              </v:shape>
            </w:pict>
          </mc:Fallback>
        </mc:AlternateContent>
      </w:r>
    </w:p>
    <w:p w:rsidR="00935983" w:rsidRPr="007E30C2" w:rsidRDefault="000624C6">
      <w:pPr>
        <w:jc w:val="both"/>
      </w:pPr>
      <w:r w:rsidRPr="007E30C2">
        <w:lastRenderedPageBreak/>
        <w:t>Kodu kaydettikten sonra aşağıdaki komut ile çalıştırıyoruz. Ve kartımızın UİD’sini görüyoruz.</w:t>
      </w:r>
    </w:p>
    <w:p w:rsidR="000624C6" w:rsidRDefault="000624C6">
      <w:pPr>
        <w:jc w:val="both"/>
        <w:rPr>
          <w:rFonts w:ascii="Calibri" w:hAnsi="Calibri" w:cs="Calibri"/>
          <w:b/>
        </w:rPr>
      </w:pPr>
      <w:r w:rsidRPr="000624C6">
        <w:rPr>
          <w:rFonts w:ascii="Calibri" w:hAnsi="Calibri" w:cs="Calibri"/>
          <w:b/>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372745</wp:posOffset>
                </wp:positionV>
                <wp:extent cx="6006465" cy="1404620"/>
                <wp:effectExtent l="0" t="0" r="13335" b="13335"/>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1404620"/>
                        </a:xfrm>
                        <a:prstGeom prst="rect">
                          <a:avLst/>
                        </a:prstGeom>
                        <a:solidFill>
                          <a:srgbClr val="FFFFFF"/>
                        </a:solidFill>
                        <a:ln w="9525">
                          <a:solidFill>
                            <a:srgbClr val="000000"/>
                          </a:solidFill>
                          <a:miter lim="800000"/>
                          <a:headEnd/>
                          <a:tailEnd/>
                        </a:ln>
                      </wps:spPr>
                      <wps:txbx>
                        <w:txbxContent>
                          <w:p w:rsidR="000624C6" w:rsidRPr="007E30C2" w:rsidRDefault="000624C6" w:rsidP="000624C6">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python rfid-read.py</w:t>
                            </w:r>
                          </w:p>
                          <w:p w:rsidR="000624C6" w:rsidRPr="007E30C2" w:rsidRDefault="000624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29.35pt;width:472.9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">
                <v:textbox style="mso-fit-shape-to-text:t">
                  <w:txbxContent>
                    <w:p w:rsidR="000624C6" w:rsidRPr="007E30C2" w:rsidRDefault="000624C6" w:rsidP="000624C6">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python rfid-read.py</w:t>
                      </w:r>
                    </w:p>
                    <w:p w:rsidR="000624C6" w:rsidRPr="007E30C2" w:rsidRDefault="000624C6"/>
                  </w:txbxContent>
                </v:textbox>
                <w10:wrap type="square" anchorx="margin"/>
              </v:shape>
            </w:pict>
          </mc:Fallback>
        </mc:AlternateContent>
      </w:r>
    </w:p>
    <w:p w:rsidR="000624C6" w:rsidRDefault="000624C6">
      <w:pPr>
        <w:jc w:val="both"/>
        <w:rPr>
          <w:rFonts w:ascii="Calibri" w:hAnsi="Calibri" w:cs="Calibri"/>
          <w:b/>
        </w:rPr>
      </w:pPr>
    </w:p>
    <w:p w:rsidR="000624C6" w:rsidRPr="007E30C2" w:rsidRDefault="000624C6" w:rsidP="000624C6">
      <w:pPr>
        <w:jc w:val="both"/>
      </w:pPr>
      <w:r w:rsidRPr="007E30C2">
        <w:t>Burada yer alan uid’yi bir kenara not edip bir sonraki programımzı rc522.py isimli dosyaya kaydediyoruz.</w:t>
      </w:r>
    </w:p>
    <w:p w:rsidR="00683094" w:rsidRDefault="00683094" w:rsidP="000624C6">
      <w:pPr>
        <w:jc w:val="both"/>
        <w:rPr>
          <w:rFonts w:ascii="Calibri" w:hAnsi="Calibri" w:cs="Calibri"/>
        </w:rPr>
      </w:pPr>
      <w:r w:rsidRPr="00683094">
        <w:rPr>
          <w:rFonts w:ascii="Calibri" w:hAnsi="Calibri" w:cs="Calibri"/>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320040</wp:posOffset>
                </wp:positionV>
                <wp:extent cx="6006465" cy="5088255"/>
                <wp:effectExtent l="0" t="0" r="13335" b="17145"/>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5088255"/>
                        </a:xfrm>
                        <a:prstGeom prst="rect">
                          <a:avLst/>
                        </a:prstGeom>
                        <a:solidFill>
                          <a:srgbClr val="FFFFFF"/>
                        </a:solidFill>
                        <a:ln w="9525">
                          <a:solidFill>
                            <a:srgbClr val="000000"/>
                          </a:solidFill>
                          <a:miter lim="800000"/>
                          <a:headEnd/>
                          <a:tailEnd/>
                        </a:ln>
                      </wps:spPr>
                      <wps:txbx>
                        <w:txbxContent>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from pirc522 import RFID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import signal</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import time</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import RPi.GPIO as GPIO </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ledpin = 7</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GPIO.setmode(GPIO.BOARD)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GPIO.setup(ledpin, GPIO.OUT)</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rdr = RFID()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util = rdr.util()</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util.debug = True</w:t>
                            </w:r>
                          </w:p>
                          <w:p w:rsidR="00683094" w:rsidRPr="007E30C2"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5.2pt;width:472.95pt;height:400.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">
                <v:textbox>
                  <w:txbxContent>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from pirc522 import RFID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import signal</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import time</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import RPi.GPIO as GPIO </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ledpin = 7</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GPIO.setmode(GPIO.BOARD)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GPIO.setup(ledpin, GPIO.OUT)</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rdr = RFID()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util = rdr.util()</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util.debug = True</w:t>
                      </w:r>
                    </w:p>
                    <w:p w:rsidR="00683094" w:rsidRPr="007E30C2"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pPr>
                    </w:p>
                  </w:txbxContent>
                </v:textbox>
                <w10:wrap type="square" anchorx="margin"/>
              </v:shape>
            </w:pict>
          </mc:Fallback>
        </mc:AlternateContent>
      </w:r>
    </w:p>
    <w:p w:rsidR="00683094" w:rsidRDefault="00683094" w:rsidP="000624C6">
      <w:pPr>
        <w:jc w:val="both"/>
        <w:rPr>
          <w:rFonts w:ascii="Calibri" w:hAnsi="Calibri" w:cs="Calibri"/>
        </w:rPr>
      </w:pPr>
      <w:r w:rsidRPr="00683094">
        <w:rPr>
          <w:rFonts w:ascii="Calibri" w:hAnsi="Calibri" w:cs="Calibri"/>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4445</wp:posOffset>
                </wp:positionV>
                <wp:extent cx="6112510" cy="7106285"/>
                <wp:effectExtent l="0" t="0" r="21590" b="1841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7106285"/>
                        </a:xfrm>
                        <a:prstGeom prst="rect">
                          <a:avLst/>
                        </a:prstGeom>
                        <a:solidFill>
                          <a:srgbClr val="FFFFFF"/>
                        </a:solidFill>
                        <a:ln w="9525">
                          <a:solidFill>
                            <a:srgbClr val="000000"/>
                          </a:solidFill>
                          <a:miter lim="800000"/>
                          <a:headEnd/>
                          <a:tailEnd/>
                        </a:ln>
                      </wps:spPr>
                      <wps:txbx>
                        <w:txbxContent>
                          <w:p w:rsidR="00683094" w:rsidRPr="007E30C2" w:rsidRDefault="00683094" w:rsidP="00683094">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while True:</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rdr.wait_for_tag()</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(error, data) = rdr.request()</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if not error:</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print("\nKart Algilandi!")</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(error, uid) = rdr.anticoll()</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if not error:</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 Print UID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kart_uid = str(uid[0])+" "+str(uid[1])+" "+str(uid[2])+" "+str(uid[3])+" "+str(uid[4])</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print(kart_uid)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if kart_uid == "xxxxxxxxxxxxxxxx":</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print("LED Yandi!")</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GPIO.output(ledpin, True) </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else: </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print("LED Sondu!")</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GPIO.output(ledpin, False)</w:t>
                            </w:r>
                          </w:p>
                          <w:p w:rsidR="00683094" w:rsidRPr="007E30C2" w:rsidRDefault="006830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35pt;width:481.3pt;height:559.5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">
                <v:textbox>
                  <w:txbxContent>
                    <w:p w:rsidR="00683094" w:rsidRPr="007E30C2" w:rsidRDefault="00683094" w:rsidP="00683094">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while True:</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rdr.wait_for_tag()</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(error, data) = rdr.request()</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if not error:</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print("\nKart Algilandi!")</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(error, uid) = rdr.anticoll()</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if not error:</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 Print UID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kart_uid = str(uid[0])+" "+str(uid[1])+" "+str(uid[2])+" "+str(uid[3])+" "+str(uid[4])</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print(kart_uid)</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if kart_uid == "xxxxxxxxxxxxxxxx":</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print("LED Yandi!")</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GPIO.output(ledpin, True) </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else: </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print("LED Sondu!")</w:t>
                      </w:r>
                    </w:p>
                    <w:p w:rsidR="00683094" w:rsidRPr="00683094" w:rsidRDefault="00683094" w:rsidP="0068309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360"/>
                        <w:textAlignment w:val="auto"/>
                        <w:rPr>
                          <w:color w:val="222222"/>
                        </w:rPr>
                      </w:pPr>
                      <w:r w:rsidRPr="00683094">
                        <w:rPr>
                          <w:color w:val="222222"/>
                        </w:rPr>
                        <w:t xml:space="preserve"> GPIO.output(ledpin, False)</w:t>
                      </w:r>
                    </w:p>
                    <w:p w:rsidR="00683094" w:rsidRPr="007E30C2" w:rsidRDefault="00683094"/>
                  </w:txbxContent>
                </v:textbox>
                <w10:wrap type="square" anchorx="margin"/>
              </v:shape>
            </w:pict>
          </mc:Fallback>
        </mc:AlternateContent>
      </w: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Default="00683094" w:rsidP="000624C6">
      <w:pPr>
        <w:jc w:val="both"/>
        <w:rPr>
          <w:rFonts w:ascii="Calibri" w:hAnsi="Calibri" w:cs="Calibri"/>
        </w:rPr>
      </w:pPr>
    </w:p>
    <w:p w:rsidR="00683094" w:rsidRPr="007E30C2" w:rsidRDefault="00683094" w:rsidP="000624C6">
      <w:pPr>
        <w:jc w:val="both"/>
      </w:pPr>
      <w:r w:rsidRPr="007E30C2">
        <w:lastRenderedPageBreak/>
        <w:t>Daha önceden not ettiğimiz UİD kodunu aşağıdaki değer ile değiştiriyoruz.</w:t>
      </w:r>
    </w:p>
    <w:p w:rsidR="00683094" w:rsidRDefault="00683094" w:rsidP="000624C6">
      <w:pPr>
        <w:jc w:val="both"/>
        <w:rPr>
          <w:rFonts w:ascii="Calibri" w:hAnsi="Calibri" w:cs="Calibri"/>
        </w:rPr>
      </w:pPr>
      <w:r w:rsidRPr="00683094">
        <w:rPr>
          <w:rFonts w:ascii="Calibri" w:hAnsi="Calibri" w:cs="Calibri"/>
          <w:noProof/>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365125</wp:posOffset>
                </wp:positionV>
                <wp:extent cx="6062345" cy="1404620"/>
                <wp:effectExtent l="0" t="0" r="14605" b="13335"/>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345" cy="1404620"/>
                        </a:xfrm>
                        <a:prstGeom prst="rect">
                          <a:avLst/>
                        </a:prstGeom>
                        <a:solidFill>
                          <a:srgbClr val="FFFFFF"/>
                        </a:solidFill>
                        <a:ln w="9525">
                          <a:solidFill>
                            <a:srgbClr val="000000"/>
                          </a:solidFill>
                          <a:miter lim="800000"/>
                          <a:headEnd/>
                          <a:tailEnd/>
                        </a:ln>
                      </wps:spPr>
                      <wps:txbx>
                        <w:txbxContent>
                          <w:p w:rsidR="00683094" w:rsidRPr="007E30C2" w:rsidRDefault="00683094" w:rsidP="00683094">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if kart_uid == "xxxxxxxxxxxxxxxx":</w:t>
                            </w:r>
                          </w:p>
                          <w:p w:rsidR="00683094" w:rsidRDefault="00683094" w:rsidP="0068309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28.75pt;width:477.3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">
                <v:textbox style="mso-fit-shape-to-text:t">
                  <w:txbxContent>
                    <w:p w:rsidR="00683094" w:rsidRPr="007E30C2" w:rsidRDefault="00683094" w:rsidP="00683094">
                      <w:pPr>
                        <w:pStyle w:val="HTMLncedenBiimlendirilmi"/>
                        <w:shd w:val="clear" w:color="auto" w:fill="F1F1F1"/>
                        <w:spacing w:before="360"/>
                        <w:rPr>
                          <w:rFonts w:ascii="Times New Roman" w:hAnsi="Times New Roman" w:cs="Times New Roman"/>
                          <w:color w:val="222222"/>
                          <w:sz w:val="24"/>
                          <w:szCs w:val="24"/>
                        </w:rPr>
                      </w:pPr>
                      <w:r w:rsidRPr="007E30C2">
                        <w:rPr>
                          <w:rFonts w:ascii="Times New Roman" w:hAnsi="Times New Roman" w:cs="Times New Roman"/>
                          <w:color w:val="222222"/>
                          <w:sz w:val="24"/>
                          <w:szCs w:val="24"/>
                        </w:rPr>
                        <w:t>if kart_uid == "xxxxxxxxxxxxxxxx":</w:t>
                      </w:r>
                    </w:p>
                    <w:p w:rsidR="00683094" w:rsidRDefault="00683094" w:rsidP="00683094"/>
                  </w:txbxContent>
                </v:textbox>
                <w10:wrap type="square" anchorx="margin"/>
              </v:shape>
            </w:pict>
          </mc:Fallback>
        </mc:AlternateContent>
      </w:r>
    </w:p>
    <w:p w:rsidR="0039520C" w:rsidRDefault="0039520C">
      <w:pPr>
        <w:jc w:val="both"/>
        <w:rPr>
          <w:rFonts w:ascii="Calibri" w:hAnsi="Calibri" w:cs="Calibri"/>
          <w:b/>
        </w:rPr>
      </w:pPr>
    </w:p>
    <w:p w:rsidR="0039520C" w:rsidRDefault="0039520C">
      <w:pPr>
        <w:jc w:val="both"/>
        <w:rPr>
          <w:rFonts w:ascii="Calibri" w:hAnsi="Calibri" w:cs="Calibri"/>
          <w:b/>
        </w:rPr>
      </w:pPr>
    </w:p>
    <w:p w:rsidR="0039520C" w:rsidRPr="007E30C2" w:rsidRDefault="00C55E1E">
      <w:pPr>
        <w:jc w:val="both"/>
        <w:rPr>
          <w:b/>
        </w:rPr>
      </w:pPr>
      <w:r w:rsidRPr="007E30C2">
        <w:rPr>
          <w:b/>
        </w:rPr>
        <w:t>Kaynak Kodu</w:t>
      </w:r>
    </w:p>
    <w:p w:rsidR="0039520C" w:rsidRPr="007E30C2" w:rsidRDefault="00683094">
      <w:pPr>
        <w:jc w:val="both"/>
      </w:pPr>
      <w:r w:rsidRPr="007E30C2">
        <w:t>Buradaki kodu aşağıdaki github adresinden ulaşabilirsiniz.</w:t>
      </w:r>
    </w:p>
    <w:p w:rsidR="00683094" w:rsidRPr="007E30C2" w:rsidRDefault="007E30C2">
      <w:pPr>
        <w:jc w:val="both"/>
      </w:pPr>
      <w:hyperlink r:id="rId14" w:history="1">
        <w:r w:rsidRPr="007E30C2">
          <w:rPr>
            <w:rStyle w:val="Kpr"/>
          </w:rPr>
          <w:t>https://github.com/zgrgkck/rf-dmod-l/tree/master</w:t>
        </w:r>
      </w:hyperlink>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Default="007E30C2">
      <w:pPr>
        <w:jc w:val="both"/>
      </w:pPr>
    </w:p>
    <w:p w:rsidR="007E30C2" w:rsidRPr="007E30C2" w:rsidRDefault="007E30C2">
      <w:pPr>
        <w:jc w:val="both"/>
        <w:rPr>
          <w:sz w:val="36"/>
          <w:szCs w:val="36"/>
        </w:rPr>
      </w:pPr>
    </w:p>
    <w:p w:rsidR="007E30C2" w:rsidRDefault="007E30C2" w:rsidP="007E30C2">
      <w:pPr>
        <w:jc w:val="right"/>
        <w:rPr>
          <w:sz w:val="36"/>
          <w:szCs w:val="36"/>
        </w:rPr>
      </w:pPr>
    </w:p>
    <w:p w:rsidR="007E30C2" w:rsidRPr="007E30C2" w:rsidRDefault="007E30C2" w:rsidP="007E30C2">
      <w:pPr>
        <w:jc w:val="right"/>
        <w:rPr>
          <w:sz w:val="36"/>
          <w:szCs w:val="36"/>
        </w:rPr>
      </w:pPr>
      <w:r w:rsidRPr="007E30C2">
        <w:rPr>
          <w:sz w:val="36"/>
          <w:szCs w:val="36"/>
        </w:rPr>
        <w:t>ÖZGÜR GÖKCÜK</w:t>
      </w:r>
    </w:p>
    <w:p w:rsidR="007E30C2" w:rsidRPr="007E30C2" w:rsidRDefault="007E30C2" w:rsidP="007E30C2">
      <w:pPr>
        <w:jc w:val="right"/>
        <w:rPr>
          <w:sz w:val="36"/>
          <w:szCs w:val="36"/>
        </w:rPr>
      </w:pPr>
      <w:r w:rsidRPr="007E30C2">
        <w:rPr>
          <w:sz w:val="36"/>
          <w:szCs w:val="36"/>
        </w:rPr>
        <w:t>170216015</w:t>
      </w:r>
    </w:p>
    <w:p w:rsidR="0039520C" w:rsidRDefault="0039520C">
      <w:pPr>
        <w:jc w:val="both"/>
        <w:rPr>
          <w:rFonts w:ascii="Calibri" w:hAnsi="Calibri" w:cs="Calibri"/>
          <w:b/>
        </w:rPr>
      </w:pPr>
    </w:p>
    <w:p w:rsidR="0039520C" w:rsidRDefault="0039520C">
      <w:pPr>
        <w:jc w:val="both"/>
        <w:rPr>
          <w:rFonts w:ascii="Calibri" w:hAnsi="Calibri" w:cs="Calibri"/>
          <w:b/>
        </w:rPr>
      </w:pPr>
    </w:p>
    <w:p w:rsidR="0039520C" w:rsidRDefault="0039520C">
      <w:pPr>
        <w:jc w:val="both"/>
        <w:rPr>
          <w:rFonts w:ascii="Calibri" w:hAnsi="Calibri" w:cs="Calibri"/>
        </w:rPr>
      </w:pPr>
    </w:p>
    <w:p w:rsidR="0039520C" w:rsidRDefault="0039520C">
      <w:pPr>
        <w:jc w:val="both"/>
        <w:rPr>
          <w:rFonts w:ascii="Calibri" w:hAnsi="Calibri" w:cs="Calibri"/>
        </w:rPr>
      </w:pPr>
    </w:p>
    <w:p w:rsidR="0039520C" w:rsidRDefault="0039520C">
      <w:pPr>
        <w:jc w:val="both"/>
        <w:rPr>
          <w:rFonts w:ascii="Calibri" w:hAnsi="Calibri" w:cs="Calibri"/>
          <w:b/>
        </w:rPr>
      </w:pPr>
    </w:p>
    <w:p w:rsidR="0039520C" w:rsidRDefault="0039520C">
      <w:pPr>
        <w:jc w:val="both"/>
        <w:rPr>
          <w:rFonts w:ascii="Calibri" w:hAnsi="Calibri" w:cs="Calibri"/>
          <w:b/>
        </w:rPr>
      </w:pPr>
    </w:p>
    <w:p w:rsidR="0039520C" w:rsidRDefault="0039520C"/>
    <w:p w:rsidR="0039520C" w:rsidRDefault="0039520C">
      <w:pPr>
        <w:jc w:val="both"/>
        <w:rPr>
          <w:rFonts w:ascii="Calibri" w:hAnsi="Calibri" w:cs="Calibri"/>
          <w:b/>
        </w:rPr>
      </w:pPr>
    </w:p>
    <w:p w:rsidR="0039520C" w:rsidRDefault="0039520C">
      <w:pPr>
        <w:jc w:val="both"/>
      </w:pPr>
    </w:p>
    <w:sectPr w:rsidR="0039520C">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E1E" w:rsidRDefault="00C55E1E">
      <w:r>
        <w:separator/>
      </w:r>
    </w:p>
  </w:endnote>
  <w:endnote w:type="continuationSeparator" w:id="0">
    <w:p w:rsidR="00C55E1E" w:rsidRDefault="00C5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E1E" w:rsidRDefault="00C55E1E">
      <w:r>
        <w:rPr>
          <w:color w:val="000000"/>
        </w:rPr>
        <w:separator/>
      </w:r>
    </w:p>
  </w:footnote>
  <w:footnote w:type="continuationSeparator" w:id="0">
    <w:p w:rsidR="00C55E1E" w:rsidRDefault="00C55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75B0"/>
    <w:multiLevelType w:val="multilevel"/>
    <w:tmpl w:val="66FEAF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204FC"/>
    <w:multiLevelType w:val="multilevel"/>
    <w:tmpl w:val="BA922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B04291"/>
    <w:multiLevelType w:val="multilevel"/>
    <w:tmpl w:val="05C4A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39520C"/>
    <w:rsid w:val="000624C6"/>
    <w:rsid w:val="0039520C"/>
    <w:rsid w:val="00683094"/>
    <w:rsid w:val="007E30C2"/>
    <w:rsid w:val="00935983"/>
    <w:rsid w:val="00C55E1E"/>
    <w:rsid w:val="00FD4C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76FA"/>
  <w15:docId w15:val="{4BD14378-EB64-45C5-A824-214B6E35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tr-TR"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563C1"/>
      <w:u w:val="single"/>
    </w:rPr>
  </w:style>
  <w:style w:type="character" w:customStyle="1" w:styleId="zmlenmeyenBahsetme">
    <w:name w:val="Çözümlenmeyen Bahsetme"/>
    <w:basedOn w:val="VarsaylanParagrafYazTipi"/>
    <w:rPr>
      <w:color w:val="808080"/>
      <w:shd w:val="clear" w:color="auto" w:fill="E6E6E6"/>
    </w:rPr>
  </w:style>
  <w:style w:type="paragraph" w:styleId="ListeParagraf">
    <w:name w:val="List Paragraph"/>
    <w:basedOn w:val="Normal"/>
    <w:pPr>
      <w:ind w:left="720"/>
    </w:pPr>
    <w:rPr>
      <w:rFonts w:ascii="Calibri" w:eastAsia="Calibri" w:hAnsi="Calibri"/>
      <w:lang w:eastAsia="en-US"/>
    </w:rPr>
  </w:style>
  <w:style w:type="paragraph" w:styleId="HTMLncedenBiimlendirilmi">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uiPriority w:val="99"/>
    <w:rPr>
      <w:rFonts w:ascii="Courier New" w:eastAsia="Times New Roman" w:hAnsi="Courier New" w:cs="Courier New"/>
      <w:sz w:val="20"/>
      <w:szCs w:val="20"/>
      <w:lang w:eastAsia="tr-TR"/>
    </w:rPr>
  </w:style>
  <w:style w:type="character" w:styleId="Gl">
    <w:name w:val="Strong"/>
    <w:basedOn w:val="VarsaylanParagrafYazTipi"/>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148">
      <w:bodyDiv w:val="1"/>
      <w:marLeft w:val="0"/>
      <w:marRight w:val="0"/>
      <w:marTop w:val="0"/>
      <w:marBottom w:val="0"/>
      <w:divBdr>
        <w:top w:val="none" w:sz="0" w:space="0" w:color="auto"/>
        <w:left w:val="none" w:sz="0" w:space="0" w:color="auto"/>
        <w:bottom w:val="none" w:sz="0" w:space="0" w:color="auto"/>
        <w:right w:val="none" w:sz="0" w:space="0" w:color="auto"/>
      </w:divBdr>
    </w:div>
    <w:div w:id="15352131">
      <w:bodyDiv w:val="1"/>
      <w:marLeft w:val="0"/>
      <w:marRight w:val="0"/>
      <w:marTop w:val="0"/>
      <w:marBottom w:val="0"/>
      <w:divBdr>
        <w:top w:val="none" w:sz="0" w:space="0" w:color="auto"/>
        <w:left w:val="none" w:sz="0" w:space="0" w:color="auto"/>
        <w:bottom w:val="none" w:sz="0" w:space="0" w:color="auto"/>
        <w:right w:val="none" w:sz="0" w:space="0" w:color="auto"/>
      </w:divBdr>
    </w:div>
    <w:div w:id="391195796">
      <w:bodyDiv w:val="1"/>
      <w:marLeft w:val="0"/>
      <w:marRight w:val="0"/>
      <w:marTop w:val="0"/>
      <w:marBottom w:val="0"/>
      <w:divBdr>
        <w:top w:val="none" w:sz="0" w:space="0" w:color="auto"/>
        <w:left w:val="none" w:sz="0" w:space="0" w:color="auto"/>
        <w:bottom w:val="none" w:sz="0" w:space="0" w:color="auto"/>
        <w:right w:val="none" w:sz="0" w:space="0" w:color="auto"/>
      </w:divBdr>
    </w:div>
    <w:div w:id="970474500">
      <w:bodyDiv w:val="1"/>
      <w:marLeft w:val="0"/>
      <w:marRight w:val="0"/>
      <w:marTop w:val="0"/>
      <w:marBottom w:val="0"/>
      <w:divBdr>
        <w:top w:val="none" w:sz="0" w:space="0" w:color="auto"/>
        <w:left w:val="none" w:sz="0" w:space="0" w:color="auto"/>
        <w:bottom w:val="none" w:sz="0" w:space="0" w:color="auto"/>
        <w:right w:val="none" w:sz="0" w:space="0" w:color="auto"/>
      </w:divBdr>
    </w:div>
    <w:div w:id="1087459710">
      <w:bodyDiv w:val="1"/>
      <w:marLeft w:val="0"/>
      <w:marRight w:val="0"/>
      <w:marTop w:val="0"/>
      <w:marBottom w:val="0"/>
      <w:divBdr>
        <w:top w:val="none" w:sz="0" w:space="0" w:color="auto"/>
        <w:left w:val="none" w:sz="0" w:space="0" w:color="auto"/>
        <w:bottom w:val="none" w:sz="0" w:space="0" w:color="auto"/>
        <w:right w:val="none" w:sz="0" w:space="0" w:color="auto"/>
      </w:divBdr>
    </w:div>
    <w:div w:id="1094672639">
      <w:bodyDiv w:val="1"/>
      <w:marLeft w:val="0"/>
      <w:marRight w:val="0"/>
      <w:marTop w:val="0"/>
      <w:marBottom w:val="0"/>
      <w:divBdr>
        <w:top w:val="none" w:sz="0" w:space="0" w:color="auto"/>
        <w:left w:val="none" w:sz="0" w:space="0" w:color="auto"/>
        <w:bottom w:val="none" w:sz="0" w:space="0" w:color="auto"/>
        <w:right w:val="none" w:sz="0" w:space="0" w:color="auto"/>
      </w:divBdr>
    </w:div>
    <w:div w:id="1461997796">
      <w:bodyDiv w:val="1"/>
      <w:marLeft w:val="0"/>
      <w:marRight w:val="0"/>
      <w:marTop w:val="0"/>
      <w:marBottom w:val="0"/>
      <w:divBdr>
        <w:top w:val="none" w:sz="0" w:space="0" w:color="auto"/>
        <w:left w:val="none" w:sz="0" w:space="0" w:color="auto"/>
        <w:bottom w:val="none" w:sz="0" w:space="0" w:color="auto"/>
        <w:right w:val="none" w:sz="0" w:space="0" w:color="auto"/>
      </w:divBdr>
    </w:div>
    <w:div w:id="1488402426">
      <w:bodyDiv w:val="1"/>
      <w:marLeft w:val="0"/>
      <w:marRight w:val="0"/>
      <w:marTop w:val="0"/>
      <w:marBottom w:val="0"/>
      <w:divBdr>
        <w:top w:val="none" w:sz="0" w:space="0" w:color="auto"/>
        <w:left w:val="none" w:sz="0" w:space="0" w:color="auto"/>
        <w:bottom w:val="none" w:sz="0" w:space="0" w:color="auto"/>
        <w:right w:val="none" w:sz="0" w:space="0" w:color="auto"/>
      </w:divBdr>
    </w:div>
    <w:div w:id="1896038422">
      <w:bodyDiv w:val="1"/>
      <w:marLeft w:val="0"/>
      <w:marRight w:val="0"/>
      <w:marTop w:val="0"/>
      <w:marBottom w:val="0"/>
      <w:divBdr>
        <w:top w:val="none" w:sz="0" w:space="0" w:color="auto"/>
        <w:left w:val="none" w:sz="0" w:space="0" w:color="auto"/>
        <w:bottom w:val="none" w:sz="0" w:space="0" w:color="auto"/>
        <w:right w:val="none" w:sz="0" w:space="0" w:color="auto"/>
      </w:divBdr>
    </w:div>
    <w:div w:id="209879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obotistan.com/breadboard"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obotistan.com/raspberry-pi-modelleri-1" TargetMode="External"/><Relationship Id="rId12" Type="http://schemas.openxmlformats.org/officeDocument/2006/relationships/hyperlink" Target="https://www.robotistan.com/jumper-kabl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tistan.com/14w-220r-direnc-paketi-10-ad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obotistan.com/5mm-kirmizi-led-paketi-10-adet" TargetMode="External"/><Relationship Id="rId4" Type="http://schemas.openxmlformats.org/officeDocument/2006/relationships/webSettings" Target="webSettings.xml"/><Relationship Id="rId9" Type="http://schemas.openxmlformats.org/officeDocument/2006/relationships/hyperlink" Target="https://www.robotistan.com/rc522-rfid-nfc-kiti-rc522-rfid-nfc-modulu-kart-ve-anahtarlik-kiti-1356" TargetMode="External"/><Relationship Id="rId14" Type="http://schemas.openxmlformats.org/officeDocument/2006/relationships/hyperlink" Target="https://github.com/zgrgkck/rf-dmod-l/tree/ma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270</Words>
  <Characters>1541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YUCE</dc:creator>
  <dc:description/>
  <cp:lastModifiedBy>özgür gökcük</cp:lastModifiedBy>
  <cp:revision>2</cp:revision>
  <dcterms:created xsi:type="dcterms:W3CDTF">2019-05-21T19:12:00Z</dcterms:created>
  <dcterms:modified xsi:type="dcterms:W3CDTF">2019-05-21T19:12:00Z</dcterms:modified>
</cp:coreProperties>
</file>